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B6E" w:rsidRDefault="00A80B6E" w:rsidP="00A80B6E">
      <w:pPr>
        <w:rPr>
          <w:rFonts w:ascii="Folio Std Medium" w:hAnsi="Folio Std Medium"/>
        </w:rPr>
      </w:pPr>
    </w:p>
    <w:p w:rsidR="00611F01" w:rsidRDefault="00611F01" w:rsidP="00A80B6E">
      <w:pPr>
        <w:jc w:val="center"/>
        <w:rPr>
          <w:rFonts w:ascii="Folio Std Medium" w:hAnsi="Folio Std Medium"/>
          <w:sz w:val="28"/>
        </w:rPr>
      </w:pPr>
      <w:r>
        <w:rPr>
          <w:rFonts w:ascii="Folio Std Medium" w:hAnsi="Folio Std Medium"/>
          <w:sz w:val="28"/>
        </w:rPr>
        <w:t>Voyager Software</w:t>
      </w:r>
    </w:p>
    <w:p w:rsidR="00033F24" w:rsidRPr="00C31754" w:rsidRDefault="00033F24" w:rsidP="00A80B6E">
      <w:pPr>
        <w:jc w:val="center"/>
        <w:rPr>
          <w:rFonts w:ascii="Folio Std Medium" w:hAnsi="Folio Std Medium"/>
          <w:sz w:val="28"/>
        </w:rPr>
      </w:pPr>
      <w:bookmarkStart w:id="0" w:name="_GoBack"/>
      <w:bookmarkEnd w:id="0"/>
      <w:r w:rsidRPr="00033F24">
        <w:rPr>
          <w:rFonts w:ascii="Folio Std Medium" w:hAnsi="Folio Std Medium"/>
          <w:sz w:val="28"/>
        </w:rPr>
        <w:t>Simon Wu</w:t>
      </w:r>
    </w:p>
    <w:p w:rsidR="00033F24" w:rsidRDefault="00033F24" w:rsidP="00033F24">
      <w:pPr>
        <w:jc w:val="center"/>
        <w:rPr>
          <w:rFonts w:ascii="Folio Std Medium" w:hAnsi="Folio Std Medium"/>
          <w:sz w:val="28"/>
        </w:rPr>
      </w:pPr>
      <w:r w:rsidRPr="00033F24">
        <w:rPr>
          <w:rFonts w:ascii="Folio Std Medium" w:hAnsi="Folio Std Medium"/>
          <w:noProof/>
          <w:sz w:val="28"/>
        </w:rPr>
        <w:drawing>
          <wp:inline distT="0" distB="0" distL="0" distR="0" wp14:anchorId="18BFF00C" wp14:editId="1668C677">
            <wp:extent cx="995391" cy="995391"/>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001080" cy="1001080"/>
                    </a:xfrm>
                    <a:prstGeom prst="rect">
                      <a:avLst/>
                    </a:prstGeom>
                  </pic:spPr>
                </pic:pic>
              </a:graphicData>
            </a:graphic>
          </wp:inline>
        </w:drawing>
      </w:r>
    </w:p>
    <w:p w:rsidR="008561C2" w:rsidRPr="00C95ED0" w:rsidRDefault="008561C2" w:rsidP="008561C2">
      <w:pPr>
        <w:jc w:val="both"/>
        <w:rPr>
          <w:rFonts w:ascii="Folio Std Medium" w:hAnsi="Folio Std Medium"/>
          <w:sz w:val="24"/>
          <w:szCs w:val="24"/>
        </w:rPr>
      </w:pPr>
      <w:r w:rsidRPr="00C95ED0">
        <w:rPr>
          <w:rFonts w:ascii="Folio Std Medium" w:hAnsi="Folio Std Medium"/>
          <w:sz w:val="24"/>
          <w:szCs w:val="24"/>
        </w:rPr>
        <w:t>Simon Wu is an Engineering Manager with Voyager Software a company specializing in high end Data Analytic software. Simon has been with Voyager since graduating from university</w:t>
      </w:r>
      <w:r w:rsidR="00A80B6E" w:rsidRPr="00C95ED0">
        <w:rPr>
          <w:rFonts w:ascii="Folio Std Medium" w:hAnsi="Folio Std Medium"/>
          <w:sz w:val="24"/>
          <w:szCs w:val="24"/>
        </w:rPr>
        <w:t xml:space="preserve"> </w:t>
      </w:r>
      <w:r w:rsidRPr="00C95ED0">
        <w:rPr>
          <w:rFonts w:ascii="Folio Std Medium" w:hAnsi="Folio Std Medium"/>
          <w:sz w:val="24"/>
          <w:szCs w:val="24"/>
        </w:rPr>
        <w:t>in Computer Science 4 years ago. He was originally a software engineer working on the development of the new Voyager “</w:t>
      </w:r>
      <w:r w:rsidR="00E95FDD">
        <w:rPr>
          <w:rFonts w:ascii="Folio Std Medium" w:hAnsi="Folio Std Medium"/>
          <w:sz w:val="24"/>
          <w:szCs w:val="24"/>
        </w:rPr>
        <w:t>Power</w:t>
      </w:r>
      <w:r w:rsidRPr="00C95ED0">
        <w:rPr>
          <w:rFonts w:ascii="Folio Std Medium" w:hAnsi="Folio Std Medium"/>
          <w:sz w:val="24"/>
          <w:szCs w:val="24"/>
        </w:rPr>
        <w:t>Warp” product.</w:t>
      </w:r>
      <w:r w:rsidR="00B83EA9">
        <w:rPr>
          <w:rFonts w:ascii="Folio Std Medium" w:hAnsi="Folio Std Medium"/>
          <w:sz w:val="24"/>
          <w:szCs w:val="24"/>
        </w:rPr>
        <w:t xml:space="preserve"> Six months ago</w:t>
      </w:r>
      <w:r w:rsidRPr="00C95ED0">
        <w:rPr>
          <w:rFonts w:ascii="Folio Std Medium" w:hAnsi="Folio Std Medium"/>
          <w:sz w:val="24"/>
          <w:szCs w:val="24"/>
        </w:rPr>
        <w:t xml:space="preserve"> he was promoted to become one of 5 Engineering Managers who report to the CTO Ron Lim. Simon and his team of 10 engineers are responsible for user interface elements of “</w:t>
      </w:r>
      <w:r w:rsidR="00E95FDD">
        <w:rPr>
          <w:rFonts w:ascii="Folio Std Medium" w:hAnsi="Folio Std Medium"/>
          <w:sz w:val="24"/>
          <w:szCs w:val="24"/>
        </w:rPr>
        <w:t>Power</w:t>
      </w:r>
      <w:r w:rsidRPr="00C95ED0">
        <w:rPr>
          <w:rFonts w:ascii="Folio Std Medium" w:hAnsi="Folio Std Medium"/>
          <w:sz w:val="24"/>
          <w:szCs w:val="24"/>
        </w:rPr>
        <w:t>Warp” and he is therefore responsible for all aspects of the user interface including development, production and support</w:t>
      </w:r>
      <w:r w:rsidR="000A57B9" w:rsidRPr="00C95ED0">
        <w:rPr>
          <w:rFonts w:ascii="Folio Std Medium" w:hAnsi="Folio Std Medium"/>
          <w:sz w:val="24"/>
          <w:szCs w:val="24"/>
        </w:rPr>
        <w:t xml:space="preserve">. </w:t>
      </w:r>
    </w:p>
    <w:p w:rsidR="000A57B9" w:rsidRPr="00C95ED0" w:rsidRDefault="000A57B9" w:rsidP="008561C2">
      <w:pPr>
        <w:jc w:val="both"/>
        <w:rPr>
          <w:rFonts w:ascii="Folio Std Medium" w:hAnsi="Folio Std Medium"/>
          <w:sz w:val="24"/>
          <w:szCs w:val="24"/>
        </w:rPr>
      </w:pPr>
      <w:r w:rsidRPr="00C95ED0">
        <w:rPr>
          <w:rFonts w:ascii="Folio Std Medium" w:hAnsi="Folio Std Medium"/>
          <w:sz w:val="24"/>
          <w:szCs w:val="24"/>
        </w:rPr>
        <w:t xml:space="preserve">Voyager is a fast moving and ambitious company, Ron Lim is one of the 3 founders and he drives everybody very hard. He shares the </w:t>
      </w:r>
      <w:r w:rsidR="005F1642" w:rsidRPr="00C95ED0">
        <w:rPr>
          <w:rFonts w:ascii="Folio Std Medium" w:hAnsi="Folio Std Medium"/>
          <w:sz w:val="24"/>
          <w:szCs w:val="24"/>
        </w:rPr>
        <w:t>“</w:t>
      </w:r>
      <w:r w:rsidRPr="00C95ED0">
        <w:rPr>
          <w:rFonts w:ascii="Folio Std Medium" w:hAnsi="Folio Std Medium"/>
          <w:sz w:val="24"/>
          <w:szCs w:val="24"/>
        </w:rPr>
        <w:t>Voyager Vision</w:t>
      </w:r>
      <w:r w:rsidR="005F1642" w:rsidRPr="00C95ED0">
        <w:rPr>
          <w:rFonts w:ascii="Folio Std Medium" w:hAnsi="Folio Std Medium"/>
          <w:sz w:val="24"/>
          <w:szCs w:val="24"/>
        </w:rPr>
        <w:t>”</w:t>
      </w:r>
      <w:r w:rsidRPr="00C95ED0">
        <w:rPr>
          <w:rFonts w:ascii="Folio Std Medium" w:hAnsi="Folio Std Medium"/>
          <w:sz w:val="24"/>
          <w:szCs w:val="24"/>
        </w:rPr>
        <w:t xml:space="preserve"> to make Voyager a major player in Data Analytics and the first goal is to become number 1 in China, to do this Voyager will have to overtake some famous international companies</w:t>
      </w:r>
      <w:r w:rsidR="00876C28" w:rsidRPr="00C95ED0">
        <w:rPr>
          <w:rFonts w:ascii="Folio Std Medium" w:hAnsi="Folio Std Medium"/>
          <w:sz w:val="24"/>
          <w:szCs w:val="24"/>
        </w:rPr>
        <w:t>. The “Voyager Vision “also included having the company successfully IPO by the end of 2018.</w:t>
      </w:r>
    </w:p>
    <w:p w:rsidR="00C95ED0" w:rsidRDefault="00C95ED0" w:rsidP="00C95ED0">
      <w:pPr>
        <w:jc w:val="center"/>
        <w:rPr>
          <w:rFonts w:ascii="Folio Std Medium" w:hAnsi="Folio Std Medium"/>
          <w:szCs w:val="24"/>
        </w:rPr>
      </w:pPr>
      <w:r w:rsidRPr="00C95ED0">
        <w:rPr>
          <w:noProof/>
        </w:rPr>
        <w:drawing>
          <wp:inline distT="0" distB="0" distL="0" distR="0" wp14:anchorId="46F5AA75" wp14:editId="61FA6250">
            <wp:extent cx="3514725" cy="147953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6186" cy="1492776"/>
                    </a:xfrm>
                    <a:prstGeom prst="rect">
                      <a:avLst/>
                    </a:prstGeom>
                  </pic:spPr>
                </pic:pic>
              </a:graphicData>
            </a:graphic>
          </wp:inline>
        </w:drawing>
      </w:r>
    </w:p>
    <w:p w:rsidR="00A27552" w:rsidRPr="00C95ED0" w:rsidRDefault="00876C28" w:rsidP="008561C2">
      <w:pPr>
        <w:jc w:val="both"/>
        <w:rPr>
          <w:rFonts w:ascii="Folio Std Medium" w:hAnsi="Folio Std Medium"/>
          <w:sz w:val="28"/>
          <w:szCs w:val="24"/>
        </w:rPr>
      </w:pPr>
      <w:r w:rsidRPr="00C95ED0">
        <w:rPr>
          <w:rFonts w:ascii="Folio Std Medium" w:hAnsi="Folio Std Medium"/>
          <w:sz w:val="24"/>
          <w:szCs w:val="24"/>
        </w:rPr>
        <w:t>The 3 Voyager founders previously worked together in a major US multinational, their experience there has convinced them that having a strong corporate culture would be importan</w:t>
      </w:r>
      <w:r w:rsidR="00A80B6E" w:rsidRPr="00C95ED0">
        <w:rPr>
          <w:rFonts w:ascii="Folio Std Medium" w:hAnsi="Folio Std Medium"/>
          <w:sz w:val="24"/>
          <w:szCs w:val="24"/>
        </w:rPr>
        <w:t>t for Voyager, they</w:t>
      </w:r>
      <w:r w:rsidRPr="00C95ED0">
        <w:rPr>
          <w:rFonts w:ascii="Folio Std Medium" w:hAnsi="Folio Std Medium"/>
          <w:sz w:val="24"/>
          <w:szCs w:val="24"/>
        </w:rPr>
        <w:t xml:space="preserve"> created the “Voyager Values”</w:t>
      </w:r>
      <w:r w:rsidR="00A80B6E" w:rsidRPr="00C95ED0">
        <w:rPr>
          <w:rFonts w:ascii="Folio Std Medium" w:hAnsi="Folio Std Medium"/>
          <w:sz w:val="24"/>
          <w:szCs w:val="24"/>
        </w:rPr>
        <w:t xml:space="preserve"> as the Voyager culture.</w:t>
      </w:r>
    </w:p>
    <w:p w:rsidR="00A27552" w:rsidRDefault="00A27552" w:rsidP="008561C2">
      <w:pPr>
        <w:jc w:val="both"/>
        <w:rPr>
          <w:rFonts w:ascii="Folio Std Medium" w:hAnsi="Folio Std Medium"/>
          <w:sz w:val="24"/>
          <w:szCs w:val="24"/>
        </w:rPr>
      </w:pPr>
      <w:r w:rsidRPr="00C95ED0">
        <w:rPr>
          <w:rFonts w:ascii="Folio Std Medium" w:hAnsi="Folio Std Medium"/>
          <w:sz w:val="24"/>
          <w:szCs w:val="24"/>
        </w:rPr>
        <w:t>When Simon was made a manager Ron Lim told him that as a manager his number 1 responsibility was to be a Role Model for the “Voyager Values”.</w:t>
      </w:r>
    </w:p>
    <w:p w:rsidR="00B83EA9" w:rsidRDefault="00B83EA9" w:rsidP="008561C2">
      <w:pPr>
        <w:jc w:val="both"/>
        <w:rPr>
          <w:rFonts w:ascii="Folio Std Medium" w:hAnsi="Folio Std Medium"/>
          <w:sz w:val="24"/>
          <w:szCs w:val="24"/>
        </w:rPr>
      </w:pPr>
      <w:r>
        <w:rPr>
          <w:rFonts w:ascii="Folio Std Medium" w:hAnsi="Folio Std Medium"/>
          <w:sz w:val="24"/>
          <w:szCs w:val="24"/>
        </w:rPr>
        <w:t>Voyager uses Management by Objectives throughout the company. Ron has just given Simon his objectives for the next year.</w:t>
      </w:r>
    </w:p>
    <w:p w:rsidR="00B83EA9" w:rsidRDefault="00B83EA9" w:rsidP="008561C2">
      <w:pPr>
        <w:jc w:val="both"/>
        <w:rPr>
          <w:rFonts w:ascii="Folio Std Medium" w:hAnsi="Folio Std Medium"/>
          <w:sz w:val="24"/>
          <w:szCs w:val="24"/>
        </w:rPr>
      </w:pPr>
    </w:p>
    <w:p w:rsidR="00402B61" w:rsidRDefault="00402B61" w:rsidP="004C59B6">
      <w:pPr>
        <w:jc w:val="center"/>
        <w:rPr>
          <w:rFonts w:ascii="Folio Std Medium" w:hAnsi="Folio Std Medium"/>
          <w:sz w:val="24"/>
          <w:szCs w:val="24"/>
        </w:rPr>
      </w:pPr>
    </w:p>
    <w:p w:rsidR="00B83EA9" w:rsidRDefault="00E95FDD" w:rsidP="004C59B6">
      <w:pPr>
        <w:jc w:val="center"/>
        <w:rPr>
          <w:rFonts w:ascii="Folio Std Medium" w:hAnsi="Folio Std Medium"/>
          <w:sz w:val="24"/>
          <w:szCs w:val="24"/>
        </w:rPr>
      </w:pPr>
      <w:r w:rsidRPr="00E95FDD">
        <w:rPr>
          <w:noProof/>
          <w:sz w:val="24"/>
          <w:szCs w:val="24"/>
        </w:rPr>
        <w:drawing>
          <wp:inline distT="0" distB="0" distL="0" distR="0" wp14:anchorId="1A000027" wp14:editId="44D5241B">
            <wp:extent cx="5000559" cy="2860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7616" cy="2869796"/>
                    </a:xfrm>
                    <a:prstGeom prst="rect">
                      <a:avLst/>
                    </a:prstGeom>
                  </pic:spPr>
                </pic:pic>
              </a:graphicData>
            </a:graphic>
          </wp:inline>
        </w:drawing>
      </w:r>
    </w:p>
    <w:p w:rsidR="00E95FDD" w:rsidRDefault="00E95FDD" w:rsidP="008561C2">
      <w:pPr>
        <w:jc w:val="both"/>
        <w:rPr>
          <w:rFonts w:ascii="Folio Std Medium" w:hAnsi="Folio Std Medium"/>
          <w:sz w:val="24"/>
          <w:szCs w:val="24"/>
        </w:rPr>
      </w:pPr>
    </w:p>
    <w:p w:rsidR="004C59B6" w:rsidRDefault="00E95FDD" w:rsidP="008561C2">
      <w:pPr>
        <w:jc w:val="both"/>
        <w:rPr>
          <w:rFonts w:ascii="Folio Std Medium" w:hAnsi="Folio Std Medium"/>
          <w:sz w:val="24"/>
          <w:szCs w:val="24"/>
        </w:rPr>
      </w:pPr>
      <w:r>
        <w:rPr>
          <w:rFonts w:ascii="Folio Std Medium" w:hAnsi="Folio Std Medium"/>
          <w:sz w:val="24"/>
          <w:szCs w:val="24"/>
        </w:rPr>
        <w:t>Simon now has to give objectives to his people.</w:t>
      </w:r>
    </w:p>
    <w:p w:rsidR="007747A9" w:rsidRDefault="007747A9" w:rsidP="008561C2">
      <w:pPr>
        <w:jc w:val="both"/>
        <w:rPr>
          <w:rFonts w:ascii="Folio Std Medium" w:hAnsi="Folio Std Medium"/>
          <w:sz w:val="24"/>
          <w:szCs w:val="24"/>
        </w:rPr>
      </w:pPr>
      <w:r>
        <w:rPr>
          <w:rFonts w:ascii="Folio Std Medium" w:hAnsi="Folio Std Medium"/>
          <w:sz w:val="24"/>
          <w:szCs w:val="24"/>
        </w:rPr>
        <w:t>Thomas Lee:</w:t>
      </w:r>
    </w:p>
    <w:p w:rsidR="007747A9" w:rsidRDefault="007747A9" w:rsidP="008561C2">
      <w:pPr>
        <w:jc w:val="both"/>
        <w:rPr>
          <w:rFonts w:ascii="Folio Std Medium" w:hAnsi="Folio Std Medium"/>
          <w:sz w:val="24"/>
          <w:szCs w:val="24"/>
        </w:rPr>
      </w:pPr>
      <w:r>
        <w:rPr>
          <w:rFonts w:ascii="Folio Std Medium" w:hAnsi="Folio Std Medium"/>
          <w:sz w:val="24"/>
          <w:szCs w:val="24"/>
        </w:rPr>
        <w:t>Thomas is responsible for the quality and reliability aspects of the PowerWarp user interface. Simon relies on Thomas to ensure the user interface is well tested and reliable. Thomas also has to work closely with other members of Simon’s team as they are creating the code. Simon has observed that overall this is one of Thomas’s strengths and as a result he sees Thomas as a potential Voyager leader. However he has also noticed that sometimes Thomas has upset colleagues by being overly critical rather than encouraging them to do better.</w:t>
      </w:r>
    </w:p>
    <w:p w:rsidR="007747A9" w:rsidRDefault="00123E84" w:rsidP="008561C2">
      <w:pPr>
        <w:jc w:val="both"/>
        <w:rPr>
          <w:rFonts w:ascii="Folio Std Medium" w:hAnsi="Folio Std Medium"/>
          <w:sz w:val="24"/>
          <w:szCs w:val="24"/>
        </w:rPr>
      </w:pPr>
      <w:r>
        <w:rPr>
          <w:rFonts w:ascii="Folio Std Medium" w:hAnsi="Folio Std Medium"/>
          <w:sz w:val="24"/>
          <w:szCs w:val="24"/>
        </w:rPr>
        <w:t>For Thomas, Simon has three</w:t>
      </w:r>
      <w:r w:rsidR="007747A9">
        <w:rPr>
          <w:rFonts w:ascii="Folio Std Medium" w:hAnsi="Folio Std Medium"/>
          <w:sz w:val="24"/>
          <w:szCs w:val="24"/>
        </w:rPr>
        <w:t xml:space="preserve"> main objectives for the next year:</w:t>
      </w:r>
    </w:p>
    <w:p w:rsidR="007747A9" w:rsidRDefault="007747A9" w:rsidP="007747A9">
      <w:pPr>
        <w:pStyle w:val="ListParagraph"/>
        <w:numPr>
          <w:ilvl w:val="0"/>
          <w:numId w:val="2"/>
        </w:numPr>
        <w:jc w:val="both"/>
        <w:rPr>
          <w:rFonts w:ascii="Folio Std Medium" w:hAnsi="Folio Std Medium"/>
          <w:sz w:val="24"/>
          <w:szCs w:val="24"/>
        </w:rPr>
      </w:pPr>
      <w:r>
        <w:rPr>
          <w:rFonts w:ascii="Folio Std Medium" w:hAnsi="Folio Std Medium"/>
          <w:sz w:val="24"/>
          <w:szCs w:val="24"/>
        </w:rPr>
        <w:t xml:space="preserve">To </w:t>
      </w:r>
      <w:r w:rsidR="00123E84">
        <w:rPr>
          <w:rFonts w:ascii="Folio Std Medium" w:hAnsi="Folio Std Medium"/>
          <w:sz w:val="24"/>
          <w:szCs w:val="24"/>
        </w:rPr>
        <w:t>achieve a high quality standard reflected in the number of service calls and the time taken to fix the problems.</w:t>
      </w:r>
    </w:p>
    <w:p w:rsidR="00123E84" w:rsidRDefault="00123E84" w:rsidP="007747A9">
      <w:pPr>
        <w:pStyle w:val="ListParagraph"/>
        <w:numPr>
          <w:ilvl w:val="0"/>
          <w:numId w:val="2"/>
        </w:numPr>
        <w:jc w:val="both"/>
        <w:rPr>
          <w:rFonts w:ascii="Folio Std Medium" w:hAnsi="Folio Std Medium"/>
          <w:sz w:val="24"/>
          <w:szCs w:val="24"/>
        </w:rPr>
      </w:pPr>
      <w:r>
        <w:rPr>
          <w:rFonts w:ascii="Folio Std Medium" w:hAnsi="Folio Std Medium"/>
          <w:sz w:val="24"/>
          <w:szCs w:val="24"/>
        </w:rPr>
        <w:t>Develop his Team work skills to the point where his colleagues view him as a great asset in helping them produce a great user interface.</w:t>
      </w:r>
    </w:p>
    <w:p w:rsidR="00123E84" w:rsidRPr="007747A9" w:rsidRDefault="00123E84" w:rsidP="007747A9">
      <w:pPr>
        <w:pStyle w:val="ListParagraph"/>
        <w:numPr>
          <w:ilvl w:val="0"/>
          <w:numId w:val="2"/>
        </w:numPr>
        <w:jc w:val="both"/>
        <w:rPr>
          <w:rFonts w:ascii="Folio Std Medium" w:hAnsi="Folio Std Medium"/>
          <w:sz w:val="24"/>
          <w:szCs w:val="24"/>
        </w:rPr>
      </w:pPr>
      <w:r>
        <w:rPr>
          <w:rFonts w:ascii="Folio Std Medium" w:hAnsi="Folio Std Medium"/>
          <w:sz w:val="24"/>
          <w:szCs w:val="24"/>
        </w:rPr>
        <w:t>Develop his leadership potential by becoming a role model of the “</w:t>
      </w:r>
      <w:r w:rsidR="003003D7">
        <w:rPr>
          <w:rFonts w:ascii="Folio Std Medium" w:hAnsi="Folio Std Medium"/>
          <w:sz w:val="24"/>
          <w:szCs w:val="24"/>
        </w:rPr>
        <w:t>Voyager</w:t>
      </w:r>
      <w:r>
        <w:rPr>
          <w:rFonts w:ascii="Folio Std Medium" w:hAnsi="Folio Std Medium"/>
          <w:sz w:val="24"/>
          <w:szCs w:val="24"/>
        </w:rPr>
        <w:t xml:space="preserve"> Values”</w:t>
      </w:r>
    </w:p>
    <w:p w:rsidR="00123E84" w:rsidRDefault="00123E84" w:rsidP="008561C2">
      <w:pPr>
        <w:jc w:val="both"/>
        <w:rPr>
          <w:rFonts w:ascii="Folio Std Medium" w:hAnsi="Folio Std Medium"/>
          <w:sz w:val="28"/>
          <w:szCs w:val="28"/>
          <w:u w:val="single"/>
        </w:rPr>
      </w:pPr>
    </w:p>
    <w:p w:rsidR="00123E84" w:rsidRDefault="00123E84" w:rsidP="008561C2">
      <w:pPr>
        <w:jc w:val="both"/>
        <w:rPr>
          <w:rFonts w:ascii="Folio Std Medium" w:hAnsi="Folio Std Medium"/>
          <w:sz w:val="28"/>
          <w:szCs w:val="28"/>
          <w:u w:val="single"/>
        </w:rPr>
      </w:pPr>
    </w:p>
    <w:p w:rsidR="003003D7" w:rsidRDefault="003003D7" w:rsidP="008561C2">
      <w:pPr>
        <w:jc w:val="both"/>
        <w:rPr>
          <w:rFonts w:ascii="Folio Std Medium" w:hAnsi="Folio Std Medium"/>
          <w:sz w:val="28"/>
          <w:szCs w:val="28"/>
          <w:u w:val="single"/>
        </w:rPr>
      </w:pPr>
    </w:p>
    <w:p w:rsidR="004C59B6" w:rsidRPr="00402B61" w:rsidRDefault="004C59B6" w:rsidP="008561C2">
      <w:pPr>
        <w:jc w:val="both"/>
        <w:rPr>
          <w:rFonts w:ascii="Folio Std Medium" w:hAnsi="Folio Std Medium"/>
          <w:sz w:val="28"/>
          <w:szCs w:val="28"/>
          <w:u w:val="single"/>
        </w:rPr>
      </w:pPr>
      <w:proofErr w:type="gramStart"/>
      <w:r w:rsidRPr="00402B61">
        <w:rPr>
          <w:rFonts w:ascii="Folio Std Medium" w:hAnsi="Folio Std Medium"/>
          <w:sz w:val="28"/>
          <w:szCs w:val="28"/>
          <w:u w:val="single"/>
        </w:rPr>
        <w:t>Your</w:t>
      </w:r>
      <w:proofErr w:type="gramEnd"/>
      <w:r w:rsidRPr="00402B61">
        <w:rPr>
          <w:rFonts w:ascii="Folio Std Medium" w:hAnsi="Folio Std Medium"/>
          <w:sz w:val="28"/>
          <w:szCs w:val="28"/>
          <w:u w:val="single"/>
        </w:rPr>
        <w:t xml:space="preserve"> Task:</w:t>
      </w:r>
    </w:p>
    <w:p w:rsidR="004C59B6" w:rsidRDefault="004C59B6" w:rsidP="008561C2">
      <w:pPr>
        <w:jc w:val="both"/>
        <w:rPr>
          <w:rFonts w:ascii="Folio Std Medium" w:hAnsi="Folio Std Medium"/>
          <w:sz w:val="24"/>
          <w:szCs w:val="24"/>
        </w:rPr>
      </w:pPr>
      <w:r>
        <w:rPr>
          <w:rFonts w:ascii="Folio Std Medium" w:hAnsi="Folio Std Medium"/>
          <w:sz w:val="24"/>
          <w:szCs w:val="24"/>
        </w:rPr>
        <w:t>Comple</w:t>
      </w:r>
      <w:r w:rsidR="00123E84">
        <w:rPr>
          <w:rFonts w:ascii="Folio Std Medium" w:hAnsi="Folio Std Medium"/>
          <w:sz w:val="24"/>
          <w:szCs w:val="24"/>
        </w:rPr>
        <w:t>te the Objectives for Thomas Lee’s</w:t>
      </w:r>
      <w:r>
        <w:rPr>
          <w:rFonts w:ascii="Folio Std Medium" w:hAnsi="Folio Std Medium"/>
          <w:sz w:val="24"/>
          <w:szCs w:val="24"/>
        </w:rPr>
        <w:t xml:space="preserve"> for the next year.</w:t>
      </w:r>
    </w:p>
    <w:p w:rsidR="004C59B6" w:rsidRPr="00C95ED0" w:rsidRDefault="004C59B6" w:rsidP="004C59B6">
      <w:pPr>
        <w:jc w:val="center"/>
        <w:rPr>
          <w:rFonts w:ascii="Folio Std Medium" w:hAnsi="Folio Std Medium"/>
          <w:sz w:val="24"/>
          <w:szCs w:val="24"/>
        </w:rPr>
      </w:pPr>
      <w:r w:rsidRPr="004C59B6">
        <w:rPr>
          <w:noProof/>
        </w:rPr>
        <w:drawing>
          <wp:inline distT="0" distB="0" distL="0" distR="0" wp14:anchorId="6E1F00CD" wp14:editId="2D2BB150">
            <wp:extent cx="496189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5977" cy="3222102"/>
                    </a:xfrm>
                    <a:prstGeom prst="rect">
                      <a:avLst/>
                    </a:prstGeom>
                  </pic:spPr>
                </pic:pic>
              </a:graphicData>
            </a:graphic>
          </wp:inline>
        </w:drawing>
      </w:r>
    </w:p>
    <w:sectPr w:rsidR="004C59B6" w:rsidRPr="00C95ED0" w:rsidSect="0054484E">
      <w:headerReference w:type="default" r:id="rId11"/>
      <w:footerReference w:type="default" r:id="rId12"/>
      <w:pgSz w:w="12240" w:h="15840" w:code="1"/>
      <w:pgMar w:top="851" w:right="1440" w:bottom="454" w:left="1440" w:header="284"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D45" w:rsidRDefault="006C1D45" w:rsidP="005C3B13">
      <w:pPr>
        <w:spacing w:after="0" w:line="240" w:lineRule="auto"/>
      </w:pPr>
      <w:r>
        <w:separator/>
      </w:r>
    </w:p>
  </w:endnote>
  <w:endnote w:type="continuationSeparator" w:id="0">
    <w:p w:rsidR="006C1D45" w:rsidRDefault="006C1D45" w:rsidP="005C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lio Std Medium">
    <w:panose1 w:val="020B06030305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13" w:rsidRPr="00402B61" w:rsidRDefault="005C3B13" w:rsidP="0054484E">
    <w:pPr>
      <w:pStyle w:val="Footer"/>
      <w:jc w:val="center"/>
      <w:rPr>
        <w:rFonts w:ascii="Folio Std Medium" w:hAnsi="Folio Std Medium"/>
        <w:sz w:val="16"/>
      </w:rPr>
    </w:pPr>
    <w:r w:rsidRPr="00402B61">
      <w:rPr>
        <w:rFonts w:ascii="Folio Std Medium" w:hAnsi="Folio Std Medium"/>
        <w:sz w:val="16"/>
      </w:rPr>
      <w:t xml:space="preserve">Copyright© Choy-Valentine and Company All Rights Reserved </w:t>
    </w:r>
  </w:p>
  <w:p w:rsidR="0054484E" w:rsidRPr="00402B61" w:rsidRDefault="005C3B13" w:rsidP="005C3B13">
    <w:pPr>
      <w:pStyle w:val="Footer"/>
      <w:jc w:val="center"/>
      <w:rPr>
        <w:rFonts w:ascii="Folio Std Medium" w:hAnsi="Folio Std Medium"/>
        <w:sz w:val="14"/>
      </w:rPr>
    </w:pPr>
    <w:r w:rsidRPr="00402B61">
      <w:rPr>
        <w:rFonts w:ascii="Folio Std Medium" w:hAnsi="Folio Std Medium"/>
        <w:sz w:val="14"/>
      </w:rPr>
      <w:t xml:space="preserve">This case created </w:t>
    </w:r>
    <w:r w:rsidR="0054484E" w:rsidRPr="00402B61">
      <w:rPr>
        <w:rFonts w:ascii="Folio Std Medium" w:hAnsi="Folio Std Medium"/>
        <w:sz w:val="14"/>
      </w:rPr>
      <w:t xml:space="preserve">is solely for training purposes. </w:t>
    </w:r>
  </w:p>
  <w:p w:rsidR="005C3B13" w:rsidRPr="00402B61" w:rsidRDefault="0054484E" w:rsidP="005C3B13">
    <w:pPr>
      <w:pStyle w:val="Footer"/>
      <w:jc w:val="center"/>
      <w:rPr>
        <w:rFonts w:ascii="Folio Std Medium" w:hAnsi="Folio Std Medium"/>
        <w:sz w:val="14"/>
      </w:rPr>
    </w:pPr>
    <w:r w:rsidRPr="00402B61">
      <w:rPr>
        <w:rFonts w:ascii="Folio Std Medium" w:hAnsi="Folio Std Medium"/>
        <w:sz w:val="14"/>
      </w:rPr>
      <w:t>A</w:t>
    </w:r>
    <w:r w:rsidR="005C3B13" w:rsidRPr="00402B61">
      <w:rPr>
        <w:rFonts w:ascii="Folio Std Medium" w:hAnsi="Folio Std Medium"/>
        <w:sz w:val="14"/>
      </w:rPr>
      <w:t xml:space="preserve">ny reference to any person or organization is </w:t>
    </w:r>
    <w:r w:rsidRPr="00402B61">
      <w:rPr>
        <w:rFonts w:ascii="Folio Std Medium" w:hAnsi="Folio Std Medium"/>
        <w:sz w:val="14"/>
      </w:rPr>
      <w:t xml:space="preserve">accidental and </w:t>
    </w:r>
    <w:r w:rsidR="005C3B13" w:rsidRPr="00402B61">
      <w:rPr>
        <w:rFonts w:ascii="Folio Std Medium" w:hAnsi="Folio Std Medium"/>
        <w:sz w:val="14"/>
      </w:rPr>
      <w:t>coincidental.</w:t>
    </w:r>
  </w:p>
  <w:p w:rsidR="005C3B13" w:rsidRPr="00402B61" w:rsidRDefault="005C3B13" w:rsidP="005C3B13">
    <w:pPr>
      <w:pStyle w:val="Footer"/>
      <w:jc w:val="center"/>
      <w:rPr>
        <w:rFonts w:ascii="Folio Std Medium" w:hAnsi="Folio Std Medium"/>
        <w:sz w:val="14"/>
      </w:rPr>
    </w:pPr>
    <w:r w:rsidRPr="00402B61">
      <w:rPr>
        <w:rFonts w:ascii="Folio Std Medium" w:hAnsi="Folio Std Medium"/>
        <w:sz w:val="14"/>
      </w:rPr>
      <w:t>www.choy-valentine.com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D45" w:rsidRDefault="006C1D45" w:rsidP="005C3B13">
      <w:pPr>
        <w:spacing w:after="0" w:line="240" w:lineRule="auto"/>
      </w:pPr>
      <w:r>
        <w:separator/>
      </w:r>
    </w:p>
  </w:footnote>
  <w:footnote w:type="continuationSeparator" w:id="0">
    <w:p w:rsidR="006C1D45" w:rsidRDefault="006C1D45" w:rsidP="005C3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13" w:rsidRDefault="005C3B13" w:rsidP="005C3B13">
    <w:pPr>
      <w:pStyle w:val="Header"/>
      <w:jc w:val="center"/>
    </w:pPr>
    <w:r>
      <w:rPr>
        <w:noProof/>
      </w:rPr>
      <w:drawing>
        <wp:inline distT="0" distB="0" distL="0" distR="0">
          <wp:extent cx="1652674" cy="507773"/>
          <wp:effectExtent l="0" t="0" r="0" b="0"/>
          <wp:docPr id="1" name="Picture 0" descr="New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 Transparent.png"/>
                  <pic:cNvPicPr/>
                </pic:nvPicPr>
                <pic:blipFill>
                  <a:blip r:embed="rId1"/>
                  <a:stretch>
                    <a:fillRect/>
                  </a:stretch>
                </pic:blipFill>
                <pic:spPr>
                  <a:xfrm>
                    <a:off x="0" y="0"/>
                    <a:ext cx="1759428" cy="5405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3396F"/>
    <w:multiLevelType w:val="hybridMultilevel"/>
    <w:tmpl w:val="16446F0E"/>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 w15:restartNumberingAfterBreak="0">
    <w:nsid w:val="51394CAF"/>
    <w:multiLevelType w:val="hybridMultilevel"/>
    <w:tmpl w:val="542EE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C2"/>
    <w:rsid w:val="00033F24"/>
    <w:rsid w:val="000A57B9"/>
    <w:rsid w:val="000B0B1C"/>
    <w:rsid w:val="00123E84"/>
    <w:rsid w:val="001E3EB3"/>
    <w:rsid w:val="003003D7"/>
    <w:rsid w:val="00402B61"/>
    <w:rsid w:val="004C59B6"/>
    <w:rsid w:val="0054484E"/>
    <w:rsid w:val="005759AF"/>
    <w:rsid w:val="005B23ED"/>
    <w:rsid w:val="005C310B"/>
    <w:rsid w:val="005C3B13"/>
    <w:rsid w:val="005F1642"/>
    <w:rsid w:val="00611F01"/>
    <w:rsid w:val="006120A8"/>
    <w:rsid w:val="006C1D45"/>
    <w:rsid w:val="007747A9"/>
    <w:rsid w:val="008561C2"/>
    <w:rsid w:val="00876C28"/>
    <w:rsid w:val="009B56D2"/>
    <w:rsid w:val="00A27552"/>
    <w:rsid w:val="00A80B6E"/>
    <w:rsid w:val="00B83EA9"/>
    <w:rsid w:val="00C31754"/>
    <w:rsid w:val="00C95ED0"/>
    <w:rsid w:val="00E9388A"/>
    <w:rsid w:val="00E9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AA5C67-890A-4461-9981-C0251DD1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B13"/>
  </w:style>
  <w:style w:type="paragraph" w:styleId="Footer">
    <w:name w:val="footer"/>
    <w:basedOn w:val="Normal"/>
    <w:link w:val="FooterChar"/>
    <w:uiPriority w:val="99"/>
    <w:unhideWhenUsed/>
    <w:rsid w:val="005C3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B13"/>
  </w:style>
  <w:style w:type="paragraph" w:styleId="BalloonText">
    <w:name w:val="Balloon Text"/>
    <w:basedOn w:val="Normal"/>
    <w:link w:val="BalloonTextChar"/>
    <w:uiPriority w:val="99"/>
    <w:semiHidden/>
    <w:unhideWhenUsed/>
    <w:rsid w:val="005C3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13"/>
    <w:rPr>
      <w:rFonts w:ascii="Tahoma" w:hAnsi="Tahoma" w:cs="Tahoma"/>
      <w:sz w:val="16"/>
      <w:szCs w:val="16"/>
    </w:rPr>
  </w:style>
  <w:style w:type="paragraph" w:styleId="ListParagraph">
    <w:name w:val="List Paragraph"/>
    <w:basedOn w:val="Normal"/>
    <w:uiPriority w:val="34"/>
    <w:qFormat/>
    <w:rsid w:val="00C31754"/>
    <w:pPr>
      <w:ind w:left="720"/>
      <w:contextualSpacing/>
    </w:pPr>
  </w:style>
  <w:style w:type="paragraph" w:styleId="NormalWeb">
    <w:name w:val="Normal (Web)"/>
    <w:basedOn w:val="Normal"/>
    <w:uiPriority w:val="99"/>
    <w:semiHidden/>
    <w:unhideWhenUsed/>
    <w:rsid w:val="00A80B6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FValentine\Documents\Custom%20Office%20Templates\C-V%20Templates\C-V%20Case%20Study%20Master%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 Case Study Master 1.dotx</Template>
  <TotalTime>1</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Graham Valentine</dc:creator>
  <cp:lastModifiedBy>Graham Valentine</cp:lastModifiedBy>
  <cp:revision>3</cp:revision>
  <dcterms:created xsi:type="dcterms:W3CDTF">2017-06-21T13:25:00Z</dcterms:created>
  <dcterms:modified xsi:type="dcterms:W3CDTF">2017-06-21T13:26:00Z</dcterms:modified>
</cp:coreProperties>
</file>